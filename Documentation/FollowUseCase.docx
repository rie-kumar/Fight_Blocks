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proofErr w:type="gramStart"/>
            <w:r w:rsidR="002805C3">
              <w:rPr>
                <w:rFonts w:ascii="Tahoma" w:hAnsi="Tahoma"/>
                <w:sz w:val="16"/>
              </w:rPr>
              <w:t>Number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</w:t>
            </w:r>
            <w:r w:rsidR="0017762A">
              <w:rPr>
                <w:rFonts w:ascii="Tahoma" w:hAnsi="Tahoma"/>
                <w:sz w:val="16"/>
              </w:rPr>
              <w:t>Follow SP-016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</w:t>
            </w:r>
            <w:r w:rsidR="006F07FA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17762A">
              <w:rPr>
                <w:rFonts w:ascii="Tahoma" w:hAnsi="Tahoma"/>
                <w:sz w:val="16"/>
              </w:rPr>
              <w:t xml:space="preserve"> NPC follows player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NPC follows player within a certain distance</w:t>
            </w:r>
            <w:r w:rsidR="00405B07"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17762A">
            <w:pPr>
              <w:rPr>
                <w:sz w:val="16"/>
              </w:rPr>
            </w:pPr>
            <w:r>
              <w:rPr>
                <w:sz w:val="16"/>
              </w:rPr>
              <w:t>NPC</w:t>
            </w:r>
          </w:p>
        </w:tc>
        <w:tc>
          <w:tcPr>
            <w:tcW w:w="2214" w:type="dxa"/>
          </w:tcPr>
          <w:p w:rsidR="00036C64" w:rsidRDefault="0017762A">
            <w:pPr>
              <w:rPr>
                <w:sz w:val="16"/>
              </w:rPr>
            </w:pPr>
            <w:r>
              <w:rPr>
                <w:sz w:val="16"/>
              </w:rPr>
              <w:t>NPC, Computer</w:t>
            </w:r>
          </w:p>
        </w:tc>
        <w:tc>
          <w:tcPr>
            <w:tcW w:w="4320" w:type="dxa"/>
          </w:tcPr>
          <w:p w:rsidR="00036C64" w:rsidRDefault="0017762A">
            <w:pPr>
              <w:rPr>
                <w:sz w:val="16"/>
              </w:rPr>
            </w:pPr>
            <w:r>
              <w:rPr>
                <w:sz w:val="16"/>
              </w:rPr>
              <w:t>Enemy, dedicated to trying to kill the player. Very evil!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293F5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293F5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293F5D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</w:t>
            </w:r>
            <w:r w:rsidR="00405B07">
              <w:rPr>
                <w:rFonts w:ascii="Tahoma" w:hAnsi="Tahoma"/>
                <w:sz w:val="16"/>
              </w:rPr>
              <w:t>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</w:t>
            </w:r>
            <w:r w:rsidR="0017762A">
              <w:rPr>
                <w:rFonts w:ascii="Tahoma" w:hAnsi="Tahoma"/>
                <w:sz w:val="16"/>
              </w:rPr>
              <w:t>er must not be paused</w:t>
            </w:r>
            <w:r w:rsidR="000512EC">
              <w:rPr>
                <w:rFonts w:ascii="Tahoma" w:hAnsi="Tahoma"/>
                <w:sz w:val="16"/>
              </w:rPr>
              <w:t>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17762A">
            <w:pPr>
              <w:rPr>
                <w:sz w:val="16"/>
              </w:rPr>
            </w:pPr>
            <w:r>
              <w:rPr>
                <w:sz w:val="16"/>
              </w:rPr>
              <w:t>Player reaches within 10m of enemy.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65573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65573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checks distance from player</w:t>
            </w:r>
            <w:r w:rsidR="0097301B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17762A" w:rsidTr="00065573">
        <w:tc>
          <w:tcPr>
            <w:tcW w:w="1098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rotates towards player.</w:t>
            </w:r>
          </w:p>
        </w:tc>
        <w:tc>
          <w:tcPr>
            <w:tcW w:w="198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</w:tr>
      <w:tr w:rsidR="0017762A" w:rsidTr="00065573">
        <w:tc>
          <w:tcPr>
            <w:tcW w:w="1098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walks towards player.</w:t>
            </w:r>
          </w:p>
        </w:tc>
        <w:tc>
          <w:tcPr>
            <w:tcW w:w="198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</w:tr>
      <w:tr w:rsidR="0017762A" w:rsidTr="00065573">
        <w:tc>
          <w:tcPr>
            <w:tcW w:w="1098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repeats steps 1 &amp; 4, until within 2m of player.</w:t>
            </w:r>
          </w:p>
        </w:tc>
        <w:tc>
          <w:tcPr>
            <w:tcW w:w="198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pauses.</w:t>
            </w:r>
          </w:p>
        </w:tc>
        <w:tc>
          <w:tcPr>
            <w:tcW w:w="504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keeps location and rotation intact.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reaches 2m of player.</w:t>
            </w:r>
          </w:p>
        </w:tc>
        <w:tc>
          <w:tcPr>
            <w:tcW w:w="5040" w:type="dxa"/>
          </w:tcPr>
          <w:p w:rsidR="00817EBE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stops and attacks.</w:t>
            </w:r>
          </w:p>
        </w:tc>
        <w:tc>
          <w:tcPr>
            <w:tcW w:w="1350" w:type="dxa"/>
          </w:tcPr>
          <w:p w:rsidR="00817EBE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SP-017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17762A">
            <w:pPr>
              <w:rPr>
                <w:sz w:val="16"/>
              </w:rPr>
            </w:pPr>
            <w:r>
              <w:rPr>
                <w:sz w:val="16"/>
              </w:rPr>
              <w:t>Enemy follows the player</w:t>
            </w:r>
            <w:r w:rsidR="0097301B">
              <w:rPr>
                <w:sz w:val="16"/>
              </w:rPr>
              <w:t>.</w:t>
            </w:r>
          </w:p>
        </w:tc>
      </w:tr>
      <w:tr w:rsidR="00693DFC" w:rsidTr="002969D2">
        <w:tc>
          <w:tcPr>
            <w:tcW w:w="648" w:type="dxa"/>
          </w:tcPr>
          <w:p w:rsidR="00693DFC" w:rsidRDefault="00693DF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693DFC" w:rsidRDefault="00693DF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17762A" w:rsidP="00A041E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EnemyManager</w:t>
            </w:r>
            <w:proofErr w:type="spellEnd"/>
          </w:p>
        </w:tc>
        <w:tc>
          <w:tcPr>
            <w:tcW w:w="49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Determines player’s key pressed and activates necessary animation.</w:t>
            </w:r>
          </w:p>
        </w:tc>
        <w:tc>
          <w:tcPr>
            <w:tcW w:w="22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Direction, Speed</w:t>
            </w:r>
            <w:r w:rsidR="0017762A">
              <w:rPr>
                <w:rFonts w:ascii="Tahoma" w:hAnsi="Tahoma"/>
                <w:sz w:val="16"/>
              </w:rPr>
              <w:t xml:space="preserve">, Health, Attack Damage, Animator, </w:t>
            </w:r>
            <w:proofErr w:type="spellStart"/>
            <w:r w:rsidR="0017762A">
              <w:rPr>
                <w:rFonts w:ascii="Tahoma" w:hAnsi="Tahoma"/>
                <w:sz w:val="16"/>
              </w:rPr>
              <w:t>IsDead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6D2CC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</w:t>
            </w:r>
            <w:r w:rsidR="00BC1109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</w:t>
            </w:r>
            <w:proofErr w:type="gramStart"/>
            <w:r w:rsidR="00817EBE">
              <w:rPr>
                <w:rFonts w:ascii="Tahoma" w:hAnsi="Tahoma"/>
                <w:sz w:val="16"/>
              </w:rPr>
              <w:t xml:space="preserve">   </w:t>
            </w:r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7762A">
              <w:rPr>
                <w:rFonts w:ascii="Tahoma" w:hAnsi="Tahoma"/>
                <w:sz w:val="16"/>
              </w:rPr>
            </w:r>
            <w:r w:rsidR="0017762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7762A">
              <w:rPr>
                <w:rFonts w:ascii="Tahoma" w:hAnsi="Tahoma"/>
                <w:sz w:val="16"/>
              </w:rPr>
            </w:r>
            <w:r w:rsidR="0017762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7762A">
              <w:rPr>
                <w:rFonts w:ascii="Tahoma" w:hAnsi="Tahoma"/>
                <w:sz w:val="16"/>
              </w:rPr>
            </w:r>
            <w:r w:rsidR="0017762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17762A">
              <w:rPr>
                <w:rFonts w:ascii="Tahoma" w:hAnsi="Tahoma"/>
                <w:sz w:val="16"/>
              </w:rPr>
              <w:t>,2,3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ms</w:t>
            </w:r>
            <w:proofErr w:type="spellEnd"/>
          </w:p>
        </w:tc>
        <w:tc>
          <w:tcPr>
            <w:tcW w:w="108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760233">
              <w:rPr>
                <w:rFonts w:ascii="Tahoma" w:hAnsi="Tahoma"/>
                <w:sz w:val="16"/>
              </w:rPr>
              <w:t>00</w:t>
            </w:r>
            <w:bookmarkStart w:id="3" w:name="_GoBack"/>
            <w:bookmarkEnd w:id="3"/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</w:t>
            </w:r>
            <w:proofErr w:type="gramStart"/>
            <w:r>
              <w:rPr>
                <w:rFonts w:ascii="Tahoma" w:hAnsi="Tahoma"/>
                <w:sz w:val="16"/>
              </w:rPr>
              <w:t>Non Exception</w:t>
            </w:r>
            <w:proofErr w:type="gramEnd"/>
            <w:r>
              <w:rPr>
                <w:rFonts w:ascii="Tahoma" w:hAnsi="Tahoma"/>
                <w:sz w:val="16"/>
              </w:rPr>
              <w:t xml:space="preserve">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7762A">
              <w:rPr>
                <w:rFonts w:ascii="Tahoma" w:hAnsi="Tahoma"/>
                <w:sz w:val="16"/>
              </w:rPr>
            </w:r>
            <w:r w:rsidR="0017762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7762A">
              <w:rPr>
                <w:rFonts w:ascii="Tahoma" w:hAnsi="Tahoma"/>
                <w:sz w:val="16"/>
              </w:rPr>
            </w:r>
            <w:r w:rsidR="0017762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1833"/>
    <w:rsid w:val="00036C64"/>
    <w:rsid w:val="00047441"/>
    <w:rsid w:val="000512EC"/>
    <w:rsid w:val="00064660"/>
    <w:rsid w:val="00065573"/>
    <w:rsid w:val="000701A6"/>
    <w:rsid w:val="000E4AEA"/>
    <w:rsid w:val="00150314"/>
    <w:rsid w:val="0017762A"/>
    <w:rsid w:val="001B6710"/>
    <w:rsid w:val="00227354"/>
    <w:rsid w:val="002637CA"/>
    <w:rsid w:val="002805C3"/>
    <w:rsid w:val="00292539"/>
    <w:rsid w:val="00293F5D"/>
    <w:rsid w:val="002969D2"/>
    <w:rsid w:val="002A46A1"/>
    <w:rsid w:val="002D7369"/>
    <w:rsid w:val="0032254D"/>
    <w:rsid w:val="003A6608"/>
    <w:rsid w:val="00405B07"/>
    <w:rsid w:val="00410DBE"/>
    <w:rsid w:val="004B17DD"/>
    <w:rsid w:val="00513FE8"/>
    <w:rsid w:val="005439B7"/>
    <w:rsid w:val="00623910"/>
    <w:rsid w:val="00693DFC"/>
    <w:rsid w:val="006D2CCE"/>
    <w:rsid w:val="006E1E63"/>
    <w:rsid w:val="006F07FA"/>
    <w:rsid w:val="00760233"/>
    <w:rsid w:val="00817EBE"/>
    <w:rsid w:val="008B1F37"/>
    <w:rsid w:val="00932112"/>
    <w:rsid w:val="0097301B"/>
    <w:rsid w:val="009B3DE6"/>
    <w:rsid w:val="00A041E1"/>
    <w:rsid w:val="00A1358D"/>
    <w:rsid w:val="00A268F7"/>
    <w:rsid w:val="00A35554"/>
    <w:rsid w:val="00A52EBE"/>
    <w:rsid w:val="00A9528A"/>
    <w:rsid w:val="00A969A3"/>
    <w:rsid w:val="00AB5E90"/>
    <w:rsid w:val="00AC132E"/>
    <w:rsid w:val="00B257A6"/>
    <w:rsid w:val="00B402B4"/>
    <w:rsid w:val="00BA5FAB"/>
    <w:rsid w:val="00BC1109"/>
    <w:rsid w:val="00BC170E"/>
    <w:rsid w:val="00BC7D8C"/>
    <w:rsid w:val="00C12A34"/>
    <w:rsid w:val="00C14509"/>
    <w:rsid w:val="00C24097"/>
    <w:rsid w:val="00C646E3"/>
    <w:rsid w:val="00C71C9F"/>
    <w:rsid w:val="00C7486F"/>
    <w:rsid w:val="00D1590C"/>
    <w:rsid w:val="00DD53E2"/>
    <w:rsid w:val="00E02A17"/>
    <w:rsid w:val="00E0575E"/>
    <w:rsid w:val="00F2157C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653E6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207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51</cp:revision>
  <cp:lastPrinted>2012-09-26T15:17:00Z</cp:lastPrinted>
  <dcterms:created xsi:type="dcterms:W3CDTF">2017-10-09T22:50:00Z</dcterms:created>
  <dcterms:modified xsi:type="dcterms:W3CDTF">2017-10-17T01:26:00Z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