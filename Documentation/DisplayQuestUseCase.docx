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E0575E">
              <w:rPr>
                <w:rFonts w:ascii="Tahoma" w:hAnsi="Tahoma"/>
                <w:sz w:val="16"/>
              </w:rPr>
              <w:t>Display</w:t>
            </w:r>
            <w:r w:rsidR="00987E85">
              <w:rPr>
                <w:rFonts w:ascii="Tahoma" w:hAnsi="Tahoma"/>
                <w:sz w:val="16"/>
              </w:rPr>
              <w:t xml:space="preserve"> Quest SP-014</w:t>
            </w:r>
            <w:bookmarkStart w:id="0" w:name="_GoBack"/>
            <w:bookmarkEnd w:id="0"/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5439B7">
              <w:rPr>
                <w:rFonts w:ascii="Tahoma" w:hAnsi="Tahoma"/>
                <w:sz w:val="16"/>
              </w:rPr>
              <w:t xml:space="preserve"> to </w:t>
            </w:r>
            <w:r w:rsidR="008F693C">
              <w:rPr>
                <w:rFonts w:ascii="Tahoma" w:hAnsi="Tahoma"/>
                <w:sz w:val="16"/>
              </w:rPr>
              <w:t>display current</w:t>
            </w:r>
            <w:r w:rsidR="005439B7">
              <w:rPr>
                <w:rFonts w:ascii="Tahoma" w:hAnsi="Tahoma"/>
                <w:sz w:val="16"/>
              </w:rPr>
              <w:t xml:space="preserve"> quest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r w:rsidR="00E0575E">
              <w:rPr>
                <w:rFonts w:ascii="Tahoma" w:hAnsi="Tahoma"/>
                <w:sz w:val="16"/>
              </w:rPr>
              <w:t>displays</w:t>
            </w:r>
            <w:r>
              <w:rPr>
                <w:rFonts w:ascii="Tahoma" w:hAnsi="Tahoma"/>
                <w:sz w:val="16"/>
              </w:rPr>
              <w:t xml:space="preserve"> a quest.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</w:t>
            </w:r>
            <w:r w:rsidR="000512EC">
              <w:rPr>
                <w:rFonts w:ascii="Tahoma" w:hAnsi="Tahoma"/>
                <w:sz w:val="16"/>
              </w:rPr>
              <w:t>er has accepted a quest.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0575E">
            <w:pPr>
              <w:rPr>
                <w:sz w:val="16"/>
              </w:rPr>
            </w:pPr>
            <w:r>
              <w:rPr>
                <w:sz w:val="16"/>
              </w:rPr>
              <w:t>Player hits “T” key.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7301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presses “T” key.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97301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7301B">
            <w:pPr>
              <w:rPr>
                <w:sz w:val="16"/>
              </w:rPr>
            </w:pPr>
            <w:r>
              <w:rPr>
                <w:sz w:val="16"/>
              </w:rPr>
              <w:t>Quest is information is displayed on top-right corner.</w:t>
            </w:r>
          </w:p>
        </w:tc>
      </w:tr>
      <w:tr w:rsidR="00693DFC" w:rsidTr="002969D2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</w:p>
        </w:tc>
      </w:tr>
      <w:tr w:rsidR="00760233" w:rsidTr="00A041E1">
        <w:tc>
          <w:tcPr>
            <w:tcW w:w="1548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QuestManager</w:t>
            </w:r>
          </w:p>
        </w:tc>
        <w:tc>
          <w:tcPr>
            <w:tcW w:w="49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quests information and if the quest is accepted</w:t>
            </w:r>
          </w:p>
        </w:tc>
        <w:tc>
          <w:tcPr>
            <w:tcW w:w="22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Quests, CurrentQuest</w:t>
            </w:r>
          </w:p>
        </w:tc>
      </w:tr>
      <w:tr w:rsidR="00760233" w:rsidTr="00A041E1">
        <w:tc>
          <w:tcPr>
            <w:tcW w:w="1548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</w:t>
            </w:r>
          </w:p>
        </w:tc>
        <w:tc>
          <w:tcPr>
            <w:tcW w:w="49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quest information.</w:t>
            </w:r>
          </w:p>
        </w:tc>
        <w:tc>
          <w:tcPr>
            <w:tcW w:w="22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Objective, Type, Description, InitialAmount, MaxAmount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BC1109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87E85">
              <w:rPr>
                <w:rFonts w:ascii="Tahoma" w:hAnsi="Tahoma"/>
                <w:sz w:val="16"/>
              </w:rPr>
            </w:r>
            <w:r w:rsidR="00987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87E85">
              <w:rPr>
                <w:rFonts w:ascii="Tahoma" w:hAnsi="Tahoma"/>
                <w:sz w:val="16"/>
              </w:rPr>
            </w:r>
            <w:r w:rsidR="00987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87E85">
              <w:rPr>
                <w:rFonts w:ascii="Tahoma" w:hAnsi="Tahoma"/>
                <w:sz w:val="16"/>
              </w:rPr>
            </w:r>
            <w:r w:rsidR="00987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760233">
              <w:rPr>
                <w:rFonts w:ascii="Tahoma" w:hAnsi="Tahoma"/>
                <w:sz w:val="16"/>
              </w:rPr>
              <w:t>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87E85">
              <w:rPr>
                <w:rFonts w:ascii="Tahoma" w:hAnsi="Tahoma"/>
                <w:sz w:val="16"/>
              </w:rPr>
            </w:r>
            <w:r w:rsidR="00987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87E85">
              <w:rPr>
                <w:rFonts w:ascii="Tahoma" w:hAnsi="Tahoma"/>
                <w:sz w:val="16"/>
              </w:rPr>
            </w:r>
            <w:r w:rsidR="00987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E4AEA"/>
    <w:rsid w:val="00150314"/>
    <w:rsid w:val="001B6710"/>
    <w:rsid w:val="00227354"/>
    <w:rsid w:val="002637CA"/>
    <w:rsid w:val="002805C3"/>
    <w:rsid w:val="00292539"/>
    <w:rsid w:val="00293F5D"/>
    <w:rsid w:val="002969D2"/>
    <w:rsid w:val="002A46A1"/>
    <w:rsid w:val="003A6608"/>
    <w:rsid w:val="00405B07"/>
    <w:rsid w:val="00410DBE"/>
    <w:rsid w:val="004B17DD"/>
    <w:rsid w:val="00513FE8"/>
    <w:rsid w:val="005439B7"/>
    <w:rsid w:val="00623910"/>
    <w:rsid w:val="00693DFC"/>
    <w:rsid w:val="006D2CCE"/>
    <w:rsid w:val="006E1E63"/>
    <w:rsid w:val="006F07FA"/>
    <w:rsid w:val="00760233"/>
    <w:rsid w:val="00817EBE"/>
    <w:rsid w:val="008F693C"/>
    <w:rsid w:val="00932112"/>
    <w:rsid w:val="0097301B"/>
    <w:rsid w:val="00987E85"/>
    <w:rsid w:val="009B3DE6"/>
    <w:rsid w:val="00A041E1"/>
    <w:rsid w:val="00A1358D"/>
    <w:rsid w:val="00A268F7"/>
    <w:rsid w:val="00A52EBE"/>
    <w:rsid w:val="00A9528A"/>
    <w:rsid w:val="00A969A3"/>
    <w:rsid w:val="00AB5E90"/>
    <w:rsid w:val="00B257A6"/>
    <w:rsid w:val="00B402B4"/>
    <w:rsid w:val="00BA5FAB"/>
    <w:rsid w:val="00BC1109"/>
    <w:rsid w:val="00BC170E"/>
    <w:rsid w:val="00BC7D8C"/>
    <w:rsid w:val="00C12A34"/>
    <w:rsid w:val="00C14509"/>
    <w:rsid w:val="00C24097"/>
    <w:rsid w:val="00C646E3"/>
    <w:rsid w:val="00C71C9F"/>
    <w:rsid w:val="00C7486F"/>
    <w:rsid w:val="00DD53E2"/>
    <w:rsid w:val="00E02A17"/>
    <w:rsid w:val="00E0575E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CD65F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190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44</cp:revision>
  <cp:lastPrinted>2012-09-26T15:17:00Z</cp:lastPrinted>
  <dcterms:created xsi:type="dcterms:W3CDTF">2017-10-09T22:50:00Z</dcterms:created>
  <dcterms:modified xsi:type="dcterms:W3CDTF">2017-10-16T00:25:00Z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