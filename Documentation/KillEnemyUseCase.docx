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r w:rsidR="002805C3">
              <w:rPr>
                <w:rFonts w:ascii="Tahoma" w:hAnsi="Tahoma"/>
                <w:sz w:val="16"/>
              </w:rPr>
              <w:t xml:space="preserve">Number : </w:t>
            </w:r>
            <w:r w:rsidR="00A1358D">
              <w:rPr>
                <w:rFonts w:ascii="Tahoma" w:hAnsi="Tahoma"/>
                <w:sz w:val="16"/>
              </w:rPr>
              <w:t>Kill Enemy</w:t>
            </w:r>
            <w:r w:rsidR="00047441">
              <w:rPr>
                <w:rFonts w:ascii="Tahoma" w:hAnsi="Tahoma"/>
                <w:sz w:val="16"/>
              </w:rPr>
              <w:t xml:space="preserve"> SP-011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A1358D">
              <w:rPr>
                <w:rFonts w:ascii="Tahoma" w:hAnsi="Tahoma"/>
                <w:sz w:val="16"/>
              </w:rPr>
              <w:t xml:space="preserve"> to kill an enemy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0018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A1358D">
              <w:rPr>
                <w:rFonts w:ascii="Tahoma" w:hAnsi="Tahoma"/>
                <w:sz w:val="16"/>
              </w:rPr>
              <w:t>wants to kill an enemy</w:t>
            </w:r>
            <w:r w:rsidR="00A969A3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A1358D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Attack</w:t>
            </w:r>
          </w:p>
        </w:tc>
        <w:tc>
          <w:tcPr>
            <w:tcW w:w="2214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SP-003</w:t>
            </w:r>
          </w:p>
        </w:tc>
        <w:tc>
          <w:tcPr>
            <w:tcW w:w="432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 and engaging an enemy</w:t>
            </w:r>
            <w:r w:rsidR="00C71C9F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1358D">
            <w:pPr>
              <w:rPr>
                <w:sz w:val="16"/>
              </w:rPr>
            </w:pPr>
            <w:r>
              <w:rPr>
                <w:sz w:val="16"/>
              </w:rPr>
              <w:t>Player is within attack distance of enemy</w:t>
            </w:r>
            <w:r w:rsidR="004B17DD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repeatedly attacks enemy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065573">
        <w:tc>
          <w:tcPr>
            <w:tcW w:w="1098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Enemy’s health reaches 0.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dies.</w:t>
            </w:r>
          </w:p>
        </w:tc>
        <w:tc>
          <w:tcPr>
            <w:tcW w:w="504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is placed back to the main menu.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1358D">
            <w:pPr>
              <w:rPr>
                <w:sz w:val="16"/>
              </w:rPr>
            </w:pPr>
            <w:r>
              <w:rPr>
                <w:sz w:val="16"/>
              </w:rPr>
              <w:t>Enemy dies.</w:t>
            </w:r>
          </w:p>
        </w:tc>
      </w:tr>
      <w:tr w:rsidR="00693DFC" w:rsidTr="002969D2">
        <w:tc>
          <w:tcPr>
            <w:tcW w:w="648" w:type="dxa"/>
          </w:tcPr>
          <w:p w:rsidR="00693DFC" w:rsidRDefault="00693DFC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693DFC" w:rsidRDefault="00693DF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A041E1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C24097" w:rsidTr="00A041E1">
        <w:tc>
          <w:tcPr>
            <w:tcW w:w="1548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player health and status.</w:t>
            </w:r>
          </w:p>
        </w:tc>
        <w:tc>
          <w:tcPr>
            <w:tcW w:w="2250" w:type="dxa"/>
          </w:tcPr>
          <w:p w:rsidR="00C24097" w:rsidRDefault="00A1358D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Health, IsDead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A1358D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A1358D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   </w:t>
            </w:r>
            <w:r>
              <w:rPr>
                <w:rFonts w:ascii="Tahoma" w:hAnsi="Tahoma"/>
                <w:sz w:val="16"/>
              </w:rPr>
              <w:t>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7441">
              <w:rPr>
                <w:rFonts w:ascii="Tahoma" w:hAnsi="Tahoma"/>
                <w:sz w:val="16"/>
              </w:rPr>
            </w:r>
            <w:r w:rsidR="0004744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7441">
              <w:rPr>
                <w:rFonts w:ascii="Tahoma" w:hAnsi="Tahoma"/>
                <w:sz w:val="16"/>
              </w:rPr>
            </w:r>
            <w:r w:rsidR="0004744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7441">
              <w:rPr>
                <w:rFonts w:ascii="Tahoma" w:hAnsi="Tahoma"/>
                <w:sz w:val="16"/>
              </w:rPr>
            </w:r>
            <w:r w:rsidR="0004744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ms</w:t>
            </w:r>
          </w:p>
        </w:tc>
        <w:tc>
          <w:tcPr>
            <w:tcW w:w="1080" w:type="dxa"/>
          </w:tcPr>
          <w:p w:rsidR="00036C64" w:rsidRDefault="00A135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7441">
              <w:rPr>
                <w:rFonts w:ascii="Tahoma" w:hAnsi="Tahoma"/>
                <w:sz w:val="16"/>
              </w:rPr>
            </w:r>
            <w:r w:rsidR="0004744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7441">
              <w:rPr>
                <w:rFonts w:ascii="Tahoma" w:hAnsi="Tahoma"/>
                <w:sz w:val="16"/>
              </w:rPr>
            </w:r>
            <w:r w:rsidR="0004744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47441"/>
    <w:rsid w:val="00064660"/>
    <w:rsid w:val="00065573"/>
    <w:rsid w:val="000701A6"/>
    <w:rsid w:val="000E4AEA"/>
    <w:rsid w:val="00150314"/>
    <w:rsid w:val="001B6710"/>
    <w:rsid w:val="00227354"/>
    <w:rsid w:val="002637CA"/>
    <w:rsid w:val="002805C3"/>
    <w:rsid w:val="00292539"/>
    <w:rsid w:val="00293F5D"/>
    <w:rsid w:val="002969D2"/>
    <w:rsid w:val="002A46A1"/>
    <w:rsid w:val="003A6608"/>
    <w:rsid w:val="00410DBE"/>
    <w:rsid w:val="004B17DD"/>
    <w:rsid w:val="00513FE8"/>
    <w:rsid w:val="00623910"/>
    <w:rsid w:val="00693DFC"/>
    <w:rsid w:val="006E1E63"/>
    <w:rsid w:val="006F07FA"/>
    <w:rsid w:val="00817EBE"/>
    <w:rsid w:val="009B3DE6"/>
    <w:rsid w:val="00A041E1"/>
    <w:rsid w:val="00A1358D"/>
    <w:rsid w:val="00A268F7"/>
    <w:rsid w:val="00A52EBE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E02A17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F72A4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164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34</cp:revision>
  <cp:lastPrinted>2012-09-26T15:17:00Z</cp:lastPrinted>
  <dcterms:created xsi:type="dcterms:W3CDTF">2017-10-09T22:50:00Z</dcterms:created>
  <dcterms:modified xsi:type="dcterms:W3CDTF">2017-10-15T23:48:00Z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