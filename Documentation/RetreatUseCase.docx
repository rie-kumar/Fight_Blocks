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9F0C82">
              <w:rPr>
                <w:rFonts w:ascii="Tahoma" w:hAnsi="Tahoma"/>
                <w:sz w:val="16"/>
              </w:rPr>
              <w:t>Retreat SP-018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17762A">
              <w:rPr>
                <w:rFonts w:ascii="Tahoma" w:hAnsi="Tahoma"/>
                <w:sz w:val="16"/>
              </w:rPr>
              <w:t xml:space="preserve"> NPC </w:t>
            </w:r>
            <w:r w:rsidR="009F0C82">
              <w:rPr>
                <w:rFonts w:ascii="Tahoma" w:hAnsi="Tahoma"/>
                <w:sz w:val="16"/>
              </w:rPr>
              <w:t>retreats from</w:t>
            </w:r>
            <w:r w:rsidR="0017762A">
              <w:rPr>
                <w:rFonts w:ascii="Tahoma" w:hAnsi="Tahoma"/>
                <w:sz w:val="16"/>
              </w:rPr>
              <w:t xml:space="preserve"> player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NPC </w:t>
            </w:r>
            <w:r w:rsidR="001D11D3">
              <w:rPr>
                <w:rFonts w:ascii="Tahoma" w:hAnsi="Tahoma"/>
                <w:sz w:val="16"/>
              </w:rPr>
              <w:t>retreats when player is out of range.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NPC, Computer</w:t>
            </w:r>
          </w:p>
        </w:tc>
        <w:tc>
          <w:tcPr>
            <w:tcW w:w="4320" w:type="dxa"/>
          </w:tcPr>
          <w:p w:rsidR="00036C64" w:rsidRDefault="0017762A">
            <w:pPr>
              <w:rPr>
                <w:sz w:val="16"/>
              </w:rPr>
            </w:pPr>
            <w:r>
              <w:rPr>
                <w:sz w:val="16"/>
              </w:rPr>
              <w:t>Enemy, dedicated to trying to kill the player. Very evil!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17762A">
              <w:rPr>
                <w:rFonts w:ascii="Tahoma" w:hAnsi="Tahoma"/>
                <w:sz w:val="16"/>
              </w:rPr>
              <w:t>er must not be paused</w:t>
            </w:r>
            <w:r w:rsidR="000512EC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E2EAC">
            <w:pPr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="001D11D3">
              <w:rPr>
                <w:sz w:val="16"/>
              </w:rPr>
              <w:t>creates 11m worth of distance between enemy.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checks distance from player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Enemy rotates towards </w:t>
            </w:r>
            <w:r w:rsidR="001D11D3">
              <w:rPr>
                <w:rFonts w:ascii="Tahoma" w:hAnsi="Tahoma"/>
                <w:sz w:val="16"/>
              </w:rPr>
              <w:t>start position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17762A" w:rsidRDefault="001D11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proceeds to walk back towards start.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17762A" w:rsidTr="00065573">
        <w:tc>
          <w:tcPr>
            <w:tcW w:w="1098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17762A" w:rsidRDefault="001D11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reaches 1m to start position.</w:t>
            </w:r>
          </w:p>
        </w:tc>
        <w:tc>
          <w:tcPr>
            <w:tcW w:w="198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17762A" w:rsidRDefault="0017762A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7E2EAC" w:rsidRDefault="001D11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rotates back to original spot.</w:t>
            </w: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  <w:tr w:rsidR="007E2EAC" w:rsidTr="00065573">
        <w:tc>
          <w:tcPr>
            <w:tcW w:w="1098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E2EAC" w:rsidRDefault="007E2EA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pauses.</w:t>
            </w:r>
          </w:p>
        </w:tc>
        <w:tc>
          <w:tcPr>
            <w:tcW w:w="504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keeps location and rotation intact.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Player moves </w:t>
            </w:r>
            <w:r w:rsidR="001D11D3">
              <w:rPr>
                <w:rFonts w:ascii="Tahoma" w:hAnsi="Tahoma"/>
                <w:sz w:val="16"/>
              </w:rPr>
              <w:t>in</w:t>
            </w:r>
            <w:r>
              <w:rPr>
                <w:rFonts w:ascii="Tahoma" w:hAnsi="Tahoma"/>
                <w:sz w:val="16"/>
              </w:rPr>
              <w:t xml:space="preserve"> range</w:t>
            </w:r>
            <w:r w:rsidR="0017762A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5040" w:type="dxa"/>
          </w:tcPr>
          <w:p w:rsidR="00817EBE" w:rsidRDefault="001D11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 follows player</w:t>
            </w:r>
            <w:r w:rsidR="0017762A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817EBE" w:rsidRDefault="001D11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SP-016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E2EAC">
            <w:pPr>
              <w:rPr>
                <w:sz w:val="16"/>
              </w:rPr>
            </w:pPr>
            <w:r>
              <w:rPr>
                <w:sz w:val="16"/>
              </w:rPr>
              <w:t>Enemy</w:t>
            </w:r>
            <w:r w:rsidR="00095614">
              <w:rPr>
                <w:sz w:val="16"/>
              </w:rPr>
              <w:t xml:space="preserve"> retreated to starting position</w:t>
            </w:r>
            <w:bookmarkStart w:id="0" w:name="_GoBack"/>
            <w:bookmarkEnd w:id="0"/>
            <w:r w:rsidR="0097301B">
              <w:rPr>
                <w:sz w:val="16"/>
              </w:rPr>
              <w:t>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17762A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EnemyManager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  <w:r w:rsidR="0017762A">
              <w:rPr>
                <w:rFonts w:ascii="Tahoma" w:hAnsi="Tahoma"/>
                <w:sz w:val="16"/>
              </w:rPr>
              <w:t>, Health, Attack Damage, Animator, IsDead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5614">
              <w:rPr>
                <w:rFonts w:ascii="Tahoma" w:hAnsi="Tahoma"/>
                <w:sz w:val="16"/>
              </w:rPr>
            </w:r>
            <w:r w:rsidR="000956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5614">
              <w:rPr>
                <w:rFonts w:ascii="Tahoma" w:hAnsi="Tahoma"/>
                <w:sz w:val="16"/>
              </w:rPr>
            </w:r>
            <w:r w:rsidR="000956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5614">
              <w:rPr>
                <w:rFonts w:ascii="Tahoma" w:hAnsi="Tahoma"/>
                <w:sz w:val="16"/>
              </w:rPr>
            </w:r>
            <w:r w:rsidR="000956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7762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3E1A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  <w:r w:rsidR="007E2EAC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7E2E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4 seconds.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5614">
              <w:rPr>
                <w:rFonts w:ascii="Tahoma" w:hAnsi="Tahoma"/>
                <w:sz w:val="16"/>
              </w:rPr>
            </w:r>
            <w:r w:rsidR="000956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5614">
              <w:rPr>
                <w:rFonts w:ascii="Tahoma" w:hAnsi="Tahoma"/>
                <w:sz w:val="16"/>
              </w:rPr>
            </w:r>
            <w:r w:rsidR="000956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95614"/>
    <w:rsid w:val="000E4AEA"/>
    <w:rsid w:val="00150314"/>
    <w:rsid w:val="0017762A"/>
    <w:rsid w:val="001B6710"/>
    <w:rsid w:val="001D11D3"/>
    <w:rsid w:val="00227354"/>
    <w:rsid w:val="002637CA"/>
    <w:rsid w:val="002805C3"/>
    <w:rsid w:val="00292539"/>
    <w:rsid w:val="00293F5D"/>
    <w:rsid w:val="002969D2"/>
    <w:rsid w:val="002A46A1"/>
    <w:rsid w:val="002D7369"/>
    <w:rsid w:val="0032254D"/>
    <w:rsid w:val="003A6608"/>
    <w:rsid w:val="003E1ACE"/>
    <w:rsid w:val="00405B07"/>
    <w:rsid w:val="00410DBE"/>
    <w:rsid w:val="00437351"/>
    <w:rsid w:val="004B17DD"/>
    <w:rsid w:val="00513FC4"/>
    <w:rsid w:val="00513FE8"/>
    <w:rsid w:val="005439B7"/>
    <w:rsid w:val="00623910"/>
    <w:rsid w:val="00693DFC"/>
    <w:rsid w:val="006D2CCE"/>
    <w:rsid w:val="006E1E63"/>
    <w:rsid w:val="006F07FA"/>
    <w:rsid w:val="00760233"/>
    <w:rsid w:val="007E2EAC"/>
    <w:rsid w:val="00817EBE"/>
    <w:rsid w:val="008B1F37"/>
    <w:rsid w:val="00932112"/>
    <w:rsid w:val="0097301B"/>
    <w:rsid w:val="009B3DE6"/>
    <w:rsid w:val="009F0C82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C3FEC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214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58</cp:revision>
  <cp:lastPrinted>2012-09-26T15:17:00Z</cp:lastPrinted>
  <dcterms:created xsi:type="dcterms:W3CDTF">2017-10-09T22:50:00Z</dcterms:created>
  <dcterms:modified xsi:type="dcterms:W3CDTF">2017-10-17T01:39:00Z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